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679E8" w14:textId="68E0FC8D" w:rsidR="008729DB" w:rsidRDefault="00434A39" w:rsidP="00434A39">
      <w:pPr>
        <w:pStyle w:val="1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使用文档</w:t>
      </w:r>
    </w:p>
    <w:p w14:paraId="28C80CA6" w14:textId="7EC14E8E" w:rsidR="00434A39" w:rsidRDefault="00EC268B" w:rsidP="00EC268B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分支新建及提交远程</w:t>
      </w:r>
    </w:p>
    <w:p w14:paraId="7DDBC31C" w14:textId="2DB9179F" w:rsidR="00434A39" w:rsidRDefault="00434A39" w:rsidP="00434A39">
      <w:r>
        <w:rPr>
          <w:rFonts w:hint="eastAsia"/>
        </w:rPr>
        <w:t>1</w:t>
      </w:r>
      <w:r>
        <w:t>.</w:t>
      </w:r>
      <w:r w:rsidR="00EC268B">
        <w:t>1</w:t>
      </w:r>
      <w: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master</w:t>
      </w:r>
      <w:r>
        <w:rPr>
          <w:rFonts w:hint="eastAsia"/>
        </w:rPr>
        <w:t>分支，新建分支</w:t>
      </w:r>
      <w:r w:rsidRPr="00434A39">
        <w:t>testOnlyBranchDefaultEmpty</w:t>
      </w:r>
      <w:r>
        <w:rPr>
          <w:rFonts w:hint="eastAsia"/>
        </w:rPr>
        <w:t>并切换过去</w:t>
      </w:r>
    </w:p>
    <w:p w14:paraId="301DDE0A" w14:textId="07723D7E" w:rsidR="00434A39" w:rsidRPr="00434A39" w:rsidRDefault="00434A39" w:rsidP="00434A39">
      <w:pPr>
        <w:rPr>
          <w:rFonts w:eastAsiaTheme="minorEastAsia" w:cs="Times New Roman"/>
          <w:kern w:val="0"/>
          <w:sz w:val="21"/>
          <w:szCs w:val="21"/>
        </w:rPr>
      </w:pPr>
      <w:r w:rsidRPr="00434A39">
        <w:rPr>
          <w:rFonts w:hint="eastAsia"/>
          <w:sz w:val="21"/>
          <w:szCs w:val="21"/>
        </w:rPr>
        <w:t>g</w:t>
      </w:r>
      <w:r w:rsidRPr="00434A39">
        <w:rPr>
          <w:sz w:val="21"/>
          <w:szCs w:val="21"/>
        </w:rPr>
        <w:t xml:space="preserve">it branch -b </w:t>
      </w:r>
      <w:r w:rsidRPr="00434A39">
        <w:rPr>
          <w:rFonts w:eastAsiaTheme="minorEastAsia" w:cs="Times New Roman"/>
          <w:kern w:val="0"/>
          <w:sz w:val="21"/>
          <w:szCs w:val="21"/>
        </w:rPr>
        <w:t>testOnlyBranchDefaultEmpty</w:t>
      </w:r>
    </w:p>
    <w:p w14:paraId="5B456DF1" w14:textId="388CD87B" w:rsidR="00434A39" w:rsidRDefault="00434A39" w:rsidP="00434A39">
      <w:r>
        <w:rPr>
          <w:noProof/>
        </w:rPr>
        <w:drawing>
          <wp:inline distT="0" distB="0" distL="0" distR="0" wp14:anchorId="0E59B058" wp14:editId="349EDCA5">
            <wp:extent cx="5274310" cy="651510"/>
            <wp:effectExtent l="0" t="0" r="2540" b="0"/>
            <wp:docPr id="164628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D03F" w14:textId="7DB17B47" w:rsidR="00434A39" w:rsidRDefault="00EC268B" w:rsidP="00434A39">
      <w:r>
        <w:t>1.</w:t>
      </w:r>
      <w:r w:rsidR="00434A39">
        <w:rPr>
          <w:rFonts w:hint="eastAsia"/>
        </w:rPr>
        <w:t>2</w:t>
      </w:r>
      <w:r>
        <w:t xml:space="preserve"> </w:t>
      </w:r>
      <w:r w:rsidR="00434A39">
        <w:rPr>
          <w:rFonts w:hint="eastAsia"/>
        </w:rPr>
        <w:t>删除分支内的的内容并提交到远程</w:t>
      </w:r>
    </w:p>
    <w:p w14:paraId="1F90E3A3" w14:textId="70B10324" w:rsidR="00434A39" w:rsidRDefault="00EC268B" w:rsidP="00434A39">
      <w:r>
        <w:t>1.</w:t>
      </w:r>
      <w:r w:rsidR="00434A39">
        <w:rPr>
          <w:rFonts w:hint="eastAsia"/>
        </w:rPr>
        <w:t>2</w:t>
      </w:r>
      <w:r w:rsidR="00434A39">
        <w:t>.1</w:t>
      </w:r>
      <w:r w:rsidR="00434A39">
        <w:rPr>
          <w:rFonts w:hint="eastAsia"/>
        </w:rPr>
        <w:t>）删除文件：</w:t>
      </w:r>
      <w:r w:rsidR="00434A39">
        <w:rPr>
          <w:rFonts w:hint="eastAsia"/>
        </w:rPr>
        <w:t>g</w:t>
      </w:r>
      <w:r w:rsidR="00434A39">
        <w:t>it rm 2030201.c</w:t>
      </w:r>
    </w:p>
    <w:p w14:paraId="1E912259" w14:textId="0E6A7C5C" w:rsidR="00434A39" w:rsidRDefault="00EC268B" w:rsidP="00434A39">
      <w:r>
        <w:t>1.</w:t>
      </w:r>
      <w:r w:rsidR="00434A39">
        <w:rPr>
          <w:rFonts w:hint="eastAsia"/>
        </w:rPr>
        <w:t>2</w:t>
      </w:r>
      <w:r w:rsidR="00434A39">
        <w:t>.2</w:t>
      </w:r>
      <w:r w:rsidR="00434A39">
        <w:rPr>
          <w:rFonts w:hint="eastAsia"/>
        </w:rPr>
        <w:t>）提交到本地仓库：</w:t>
      </w:r>
      <w:r w:rsidR="00434A39">
        <w:rPr>
          <w:rFonts w:hint="eastAsia"/>
        </w:rPr>
        <w:t>git</w:t>
      </w:r>
      <w:r w:rsidR="00434A39">
        <w:t xml:space="preserve"> commit -am ‘comments’</w:t>
      </w:r>
    </w:p>
    <w:p w14:paraId="33C5BBC0" w14:textId="548BDAAB" w:rsidR="00434A39" w:rsidRDefault="00EC268B" w:rsidP="00434A39">
      <w:r>
        <w:t>1.</w:t>
      </w:r>
      <w:r w:rsidR="00434A39">
        <w:rPr>
          <w:rFonts w:hint="eastAsia"/>
        </w:rPr>
        <w:t>2</w:t>
      </w:r>
      <w:r w:rsidR="00434A39">
        <w:t>.3</w:t>
      </w:r>
      <w:r w:rsidR="00434A39">
        <w:rPr>
          <w:rFonts w:hint="eastAsia"/>
        </w:rPr>
        <w:t>）提交到远程：</w:t>
      </w:r>
      <w:r w:rsidR="00434A39">
        <w:rPr>
          <w:rFonts w:hint="eastAsia"/>
        </w:rPr>
        <w:t>g</w:t>
      </w:r>
      <w:r w:rsidR="00434A39">
        <w:t>it push</w:t>
      </w:r>
    </w:p>
    <w:p w14:paraId="60F883A5" w14:textId="256824D4" w:rsidR="00434A39" w:rsidRDefault="00434A39" w:rsidP="00434A39">
      <w:r>
        <w:rPr>
          <w:rFonts w:hint="eastAsia"/>
        </w:rPr>
        <w:t>由于是第一次提交，远程仓库没有对应分支，所以按照建议，使用命令：</w:t>
      </w:r>
    </w:p>
    <w:p w14:paraId="361599E8" w14:textId="615A52CE" w:rsidR="00434A39" w:rsidRDefault="00434A39" w:rsidP="00434A39">
      <w:pPr>
        <w:rPr>
          <w:rFonts w:hint="eastAsia"/>
        </w:rPr>
      </w:pPr>
      <w:r>
        <w:rPr>
          <w:rFonts w:hint="eastAsia"/>
        </w:rPr>
        <w:t>git</w:t>
      </w:r>
      <w:r>
        <w:t xml:space="preserve"> push --set-upstream origin </w:t>
      </w:r>
      <w:r w:rsidRPr="00434A39">
        <w:rPr>
          <w:rFonts w:eastAsiaTheme="minorEastAsia" w:cs="Times New Roman"/>
          <w:kern w:val="0"/>
          <w:sz w:val="21"/>
          <w:szCs w:val="21"/>
        </w:rPr>
        <w:t>testOnlyBranchDefaultEmpty</w:t>
      </w:r>
    </w:p>
    <w:p w14:paraId="7B670ED0" w14:textId="15B1E53B" w:rsidR="00434A39" w:rsidRDefault="00434A39" w:rsidP="00434A39">
      <w:r>
        <w:rPr>
          <w:noProof/>
        </w:rPr>
        <w:drawing>
          <wp:inline distT="0" distB="0" distL="0" distR="0" wp14:anchorId="64B3B4F0" wp14:editId="08DD399C">
            <wp:extent cx="5274310" cy="4525645"/>
            <wp:effectExtent l="0" t="0" r="2540" b="8255"/>
            <wp:docPr id="2049995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95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4869" w14:textId="4AF8507C" w:rsidR="00434A39" w:rsidRDefault="00EC268B" w:rsidP="00EC268B">
      <w:pPr>
        <w:pStyle w:val="2"/>
      </w:pPr>
      <w:r>
        <w:lastRenderedPageBreak/>
        <w:t xml:space="preserve">2. </w:t>
      </w:r>
      <w:r>
        <w:rPr>
          <w:rFonts w:hint="eastAsia"/>
        </w:rPr>
        <w:t>拉取远程及分支合并</w:t>
      </w:r>
    </w:p>
    <w:p w14:paraId="029AFD9F" w14:textId="2C2EBA73" w:rsidR="00EC268B" w:rsidRPr="00EC268B" w:rsidRDefault="00EC268B" w:rsidP="00EC268B">
      <w:pPr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查看所有分支：</w:t>
      </w:r>
      <w:r>
        <w:rPr>
          <w:rFonts w:hint="eastAsia"/>
        </w:rPr>
        <w:t>git</w:t>
      </w:r>
      <w:r>
        <w:t xml:space="preserve"> branch -a</w:t>
      </w:r>
    </w:p>
    <w:p w14:paraId="21C88FFE" w14:textId="3D7C5504" w:rsidR="00434A39" w:rsidRDefault="00434A39" w:rsidP="00434A39">
      <w:r>
        <w:rPr>
          <w:noProof/>
        </w:rPr>
        <w:drawing>
          <wp:inline distT="0" distB="0" distL="0" distR="0" wp14:anchorId="65D64169" wp14:editId="30C54BF1">
            <wp:extent cx="5274310" cy="1435735"/>
            <wp:effectExtent l="0" t="0" r="2540" b="0"/>
            <wp:docPr id="614002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02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41CF" w14:textId="2F7754AA" w:rsidR="00EC268B" w:rsidRDefault="00EC268B" w:rsidP="00434A39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切换到其他任意分支，这里切换到</w:t>
      </w:r>
      <w:r>
        <w:rPr>
          <w:rFonts w:hint="eastAsia"/>
        </w:rPr>
        <w:t>master</w:t>
      </w:r>
      <w:r>
        <w:rPr>
          <w:rFonts w:hint="eastAsia"/>
        </w:rPr>
        <w:t>分支：</w:t>
      </w:r>
      <w:r>
        <w:rPr>
          <w:rFonts w:hint="eastAsia"/>
        </w:rPr>
        <w:t>git</w:t>
      </w:r>
      <w:r>
        <w:t xml:space="preserve"> checkout master</w:t>
      </w:r>
    </w:p>
    <w:p w14:paraId="66826738" w14:textId="6ACFBBDE" w:rsidR="00EC268B" w:rsidRDefault="00EC268B" w:rsidP="00434A39">
      <w:r>
        <w:rPr>
          <w:noProof/>
        </w:rPr>
        <w:drawing>
          <wp:inline distT="0" distB="0" distL="0" distR="0" wp14:anchorId="3E671CC6" wp14:editId="7A7B8C39">
            <wp:extent cx="5274310" cy="580390"/>
            <wp:effectExtent l="0" t="0" r="2540" b="0"/>
            <wp:docPr id="306406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06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6CD9" w14:textId="783A9C8B" w:rsidR="00EC268B" w:rsidRDefault="00EC268B" w:rsidP="00434A39">
      <w:pPr>
        <w:rPr>
          <w:rFonts w:hint="eastAsia"/>
        </w:rPr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拉取远程分支数据：</w:t>
      </w:r>
      <w:r>
        <w:rPr>
          <w:rFonts w:hint="eastAsia"/>
        </w:rPr>
        <w:t>git</w:t>
      </w:r>
      <w:r>
        <w:t xml:space="preserve"> fetch origin alex_c_code_learn</w:t>
      </w:r>
      <w:r>
        <w:rPr>
          <w:rFonts w:hint="eastAsia"/>
        </w:rPr>
        <w:t>，再切换回</w:t>
      </w:r>
      <w:r>
        <w:rPr>
          <w:rFonts w:hint="eastAsia"/>
        </w:rPr>
        <w:t>test</w:t>
      </w:r>
      <w:r>
        <w:rPr>
          <w:rFonts w:hint="eastAsia"/>
        </w:rPr>
        <w:t>分支</w:t>
      </w:r>
    </w:p>
    <w:p w14:paraId="40F1B444" w14:textId="4EDCC45D" w:rsidR="00EC268B" w:rsidRDefault="00EC268B" w:rsidP="00434A39">
      <w:r>
        <w:rPr>
          <w:noProof/>
        </w:rPr>
        <w:drawing>
          <wp:inline distT="0" distB="0" distL="0" distR="0" wp14:anchorId="0665F529" wp14:editId="107AE36A">
            <wp:extent cx="4533333" cy="1266667"/>
            <wp:effectExtent l="0" t="0" r="635" b="0"/>
            <wp:docPr id="1960328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328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333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86AD" w14:textId="77777777" w:rsidR="00AC2377" w:rsidRDefault="00EC268B" w:rsidP="00434A39">
      <w:r>
        <w:rPr>
          <w:rFonts w:hint="eastAsia"/>
        </w:rPr>
        <w:t>2</w:t>
      </w:r>
      <w:r>
        <w:t xml:space="preserve">.4 </w:t>
      </w:r>
      <w:r w:rsidR="00AC2377">
        <w:rPr>
          <w:rFonts w:hint="eastAsia"/>
        </w:rPr>
        <w:t>将拉取的</w:t>
      </w:r>
      <w:r>
        <w:rPr>
          <w:rFonts w:hint="eastAsia"/>
        </w:rPr>
        <w:t>分支</w:t>
      </w:r>
      <w:r w:rsidR="00AC2377">
        <w:t>alex_c_code_learn</w:t>
      </w:r>
      <w:r>
        <w:rPr>
          <w:rFonts w:hint="eastAsia"/>
        </w:rPr>
        <w:t>合并</w:t>
      </w:r>
      <w:r w:rsidR="00AC2377">
        <w:rPr>
          <w:rFonts w:hint="eastAsia"/>
        </w:rPr>
        <w:t>到本地</w:t>
      </w:r>
      <w:r w:rsidR="00AC2377">
        <w:rPr>
          <w:rFonts w:hint="eastAsia"/>
        </w:rPr>
        <w:t>test</w:t>
      </w:r>
      <w:r w:rsidR="00AC2377">
        <w:rPr>
          <w:rFonts w:hint="eastAsia"/>
        </w:rPr>
        <w:t>分支</w:t>
      </w:r>
      <w:r>
        <w:rPr>
          <w:rFonts w:hint="eastAsia"/>
        </w:rPr>
        <w:t>：</w:t>
      </w:r>
    </w:p>
    <w:p w14:paraId="08E6BE20" w14:textId="42A16F66" w:rsidR="00EC268B" w:rsidRDefault="00EC268B" w:rsidP="00434A39">
      <w:r>
        <w:rPr>
          <w:rFonts w:hint="eastAsia"/>
        </w:rPr>
        <w:t>git</w:t>
      </w:r>
      <w:r>
        <w:t xml:space="preserve"> merge</w:t>
      </w:r>
      <w:r w:rsidR="00AC2377">
        <w:t xml:space="preserve"> alex_c_code_learn</w:t>
      </w:r>
    </w:p>
    <w:p w14:paraId="17FF7F7E" w14:textId="4F358BC9" w:rsidR="00EC268B" w:rsidRDefault="00AC2377" w:rsidP="00434A39">
      <w:r>
        <w:rPr>
          <w:noProof/>
        </w:rPr>
        <w:drawing>
          <wp:inline distT="0" distB="0" distL="0" distR="0" wp14:anchorId="54407CBA" wp14:editId="11865C4C">
            <wp:extent cx="5274310" cy="2032635"/>
            <wp:effectExtent l="0" t="0" r="2540" b="5715"/>
            <wp:docPr id="1010234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34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D62F" w14:textId="66F8E39A" w:rsidR="00AC2377" w:rsidRDefault="00AC2377" w:rsidP="00AC2377">
      <w:pPr>
        <w:pStyle w:val="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版本回退等</w:t>
      </w:r>
    </w:p>
    <w:p w14:paraId="56C74626" w14:textId="1F88F2BB" w:rsidR="00AC2377" w:rsidRDefault="00AC2377" w:rsidP="00AC2377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查看当前分支</w:t>
      </w:r>
      <w:r>
        <w:rPr>
          <w:rFonts w:hint="eastAsia"/>
        </w:rPr>
        <w:t>log</w:t>
      </w:r>
      <w:r>
        <w:rPr>
          <w:rFonts w:hint="eastAsia"/>
        </w:rPr>
        <w:t>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</w:p>
    <w:p w14:paraId="74B52974" w14:textId="5824778C" w:rsidR="00AC2377" w:rsidRPr="00AC2377" w:rsidRDefault="00AC2377" w:rsidP="00AC237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0B21D6" wp14:editId="2298BC22">
            <wp:extent cx="5274310" cy="5437505"/>
            <wp:effectExtent l="0" t="0" r="2540" b="0"/>
            <wp:docPr id="422206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06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D8C3" w14:textId="63CBAC18" w:rsidR="00AC2377" w:rsidRDefault="00AC2377" w:rsidP="00AC2377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回退到当前分支某一指定版本：</w:t>
      </w:r>
    </w:p>
    <w:p w14:paraId="44BA49EC" w14:textId="61AFA049" w:rsidR="00AC2377" w:rsidRDefault="00AC2377" w:rsidP="00AC2377">
      <w:r>
        <w:rPr>
          <w:rFonts w:hint="eastAsia"/>
        </w:rPr>
        <w:t>git</w:t>
      </w:r>
      <w:r>
        <w:t xml:space="preserve"> reset --hard  </w:t>
      </w:r>
      <w:r w:rsidRPr="00AC2377">
        <w:t>180d2838b16eb6ef941fae97213b62bd0ae73087</w:t>
      </w:r>
    </w:p>
    <w:p w14:paraId="39ADDB57" w14:textId="644F1D94" w:rsidR="00AC2377" w:rsidRDefault="00AC2377" w:rsidP="00AC2377">
      <w:r>
        <w:rPr>
          <w:noProof/>
        </w:rPr>
        <w:drawing>
          <wp:inline distT="0" distB="0" distL="0" distR="0" wp14:anchorId="4A2E9D31" wp14:editId="2EF6F01B">
            <wp:extent cx="5274310" cy="530860"/>
            <wp:effectExtent l="0" t="0" r="2540" b="2540"/>
            <wp:docPr id="5007018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018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8ED9" w14:textId="0422A7DD" w:rsidR="00AC2377" w:rsidRDefault="00AC2377" w:rsidP="00AC2377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再回到最新分支：</w:t>
      </w:r>
    </w:p>
    <w:p w14:paraId="5B5E6972" w14:textId="7418535F" w:rsidR="00AC2377" w:rsidRDefault="00AC2377" w:rsidP="00AC2377">
      <w:pPr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先切换到其他分支：</w:t>
      </w:r>
      <w:r>
        <w:rPr>
          <w:rFonts w:hint="eastAsia"/>
        </w:rPr>
        <w:t>git</w:t>
      </w:r>
      <w:r>
        <w:t xml:space="preserve"> checkout </w:t>
      </w:r>
      <w:r w:rsidR="00DB4CAB">
        <w:rPr>
          <w:rFonts w:ascii="Lucida Console" w:eastAsiaTheme="minorEastAsia" w:hAnsi="Lucida Console" w:cs="Lucida Console"/>
          <w:kern w:val="0"/>
          <w:sz w:val="18"/>
          <w:szCs w:val="18"/>
        </w:rPr>
        <w:t>testOnlyBranchDefaultEmpty</w:t>
      </w:r>
    </w:p>
    <w:p w14:paraId="08FBEDBB" w14:textId="2F80E667" w:rsidR="00DB4CAB" w:rsidRDefault="00DB4CAB" w:rsidP="00AC2377">
      <w:r>
        <w:rPr>
          <w:noProof/>
        </w:rPr>
        <w:drawing>
          <wp:inline distT="0" distB="0" distL="0" distR="0" wp14:anchorId="7F13DCCC" wp14:editId="380A8714">
            <wp:extent cx="5142857" cy="761905"/>
            <wp:effectExtent l="0" t="0" r="1270" b="635"/>
            <wp:docPr id="1062168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6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001D" w14:textId="77777777" w:rsidR="00DB4CAB" w:rsidRDefault="00DB4CAB" w:rsidP="00AC2377">
      <w:r>
        <w:rPr>
          <w:rFonts w:hint="eastAsia"/>
        </w:rPr>
        <w:t>3</w:t>
      </w:r>
      <w:r>
        <w:t xml:space="preserve">.3.2 </w:t>
      </w:r>
      <w:r>
        <w:rPr>
          <w:rFonts w:hint="eastAsia"/>
        </w:rPr>
        <w:t>拉取远程分支</w:t>
      </w:r>
      <w:r>
        <w:rPr>
          <w:rFonts w:hint="eastAsia"/>
        </w:rPr>
        <w:t>+</w:t>
      </w:r>
      <w:r>
        <w:rPr>
          <w:rFonts w:hint="eastAsia"/>
        </w:rPr>
        <w:t>需要合并的分支：</w:t>
      </w:r>
    </w:p>
    <w:p w14:paraId="49312EE5" w14:textId="59790143" w:rsidR="00DB4CAB" w:rsidRDefault="00DB4CAB" w:rsidP="00AC2377">
      <w:r>
        <w:rPr>
          <w:rFonts w:hint="eastAsia"/>
        </w:rPr>
        <w:t>git</w:t>
      </w:r>
      <w:r>
        <w:t xml:space="preserve"> fetch origin</w:t>
      </w:r>
      <w:r w:rsidRPr="00DB4CAB">
        <w:t xml:space="preserve"> </w:t>
      </w:r>
      <w:r w:rsidRPr="00DB4CAB">
        <w:t>Alex_Working_Summary:Alex_Working_Summary</w:t>
      </w:r>
    </w:p>
    <w:p w14:paraId="78019300" w14:textId="05C5ABC5" w:rsidR="00DB4CAB" w:rsidRDefault="00DB4CAB" w:rsidP="00AC2377">
      <w:r>
        <w:rPr>
          <w:noProof/>
        </w:rPr>
        <w:lastRenderedPageBreak/>
        <w:drawing>
          <wp:inline distT="0" distB="0" distL="0" distR="0" wp14:anchorId="0B5B507A" wp14:editId="17BEA46A">
            <wp:extent cx="5274310" cy="578485"/>
            <wp:effectExtent l="0" t="0" r="2540" b="0"/>
            <wp:docPr id="1887057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57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A338" w14:textId="3B65D6E7" w:rsidR="00DB4CAB" w:rsidRDefault="00DB4CAB" w:rsidP="00AC2377">
      <w:r>
        <w:rPr>
          <w:rFonts w:hint="eastAsia"/>
        </w:rPr>
        <w:t>3</w:t>
      </w:r>
      <w:r>
        <w:t xml:space="preserve">.3.3 </w:t>
      </w:r>
      <w:r>
        <w:rPr>
          <w:rFonts w:hint="eastAsia"/>
        </w:rPr>
        <w:t>切换回需要合并的分支并查看</w:t>
      </w:r>
      <w:r>
        <w:rPr>
          <w:rFonts w:hint="eastAsia"/>
        </w:rPr>
        <w:t>log</w:t>
      </w:r>
    </w:p>
    <w:p w14:paraId="03DF9B53" w14:textId="59D72CC7" w:rsidR="00DB4CAB" w:rsidRPr="00AC2377" w:rsidRDefault="00DB4CAB" w:rsidP="00AC2377">
      <w:pPr>
        <w:rPr>
          <w:rFonts w:hint="eastAsia"/>
        </w:rPr>
      </w:pPr>
      <w:r>
        <w:rPr>
          <w:noProof/>
        </w:rPr>
        <w:drawing>
          <wp:inline distT="0" distB="0" distL="0" distR="0" wp14:anchorId="2EDDC2A8" wp14:editId="019A1116">
            <wp:extent cx="5274310" cy="5200650"/>
            <wp:effectExtent l="0" t="0" r="2540" b="0"/>
            <wp:docPr id="7576394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394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CAB" w:rsidRPr="00AC2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39"/>
    <w:rsid w:val="000259A3"/>
    <w:rsid w:val="00131CB8"/>
    <w:rsid w:val="00167F5A"/>
    <w:rsid w:val="001E6625"/>
    <w:rsid w:val="002D5DF7"/>
    <w:rsid w:val="003B28D4"/>
    <w:rsid w:val="00434A39"/>
    <w:rsid w:val="00AC2377"/>
    <w:rsid w:val="00DB4CAB"/>
    <w:rsid w:val="00EC268B"/>
    <w:rsid w:val="00F8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D1D76"/>
  <w15:chartTrackingRefBased/>
  <w15:docId w15:val="{676CF297-BCED-4267-BD89-7BC69D09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625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E6625"/>
    <w:pPr>
      <w:keepNext/>
      <w:keepLines/>
      <w:spacing w:line="24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6625"/>
    <w:pPr>
      <w:keepNext/>
      <w:keepLines/>
      <w:spacing w:line="240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6625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6625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E6625"/>
    <w:pPr>
      <w:spacing w:line="240" w:lineRule="auto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E6625"/>
    <w:rPr>
      <w:rFonts w:ascii="Times New Roman" w:eastAsia="宋体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word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word模板</Template>
  <TotalTime>34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2023-07-19T08:55:00Z</dcterms:created>
  <dcterms:modified xsi:type="dcterms:W3CDTF">2023-07-19T09:30:00Z</dcterms:modified>
</cp:coreProperties>
</file>